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B2" w:rsidRDefault="00C01291" w:rsidP="00650C53">
      <w:pPr>
        <w:pStyle w:val="Title"/>
      </w:pPr>
      <w:r>
        <w:t>Mystyles</w:t>
      </w:r>
    </w:p>
    <w:p w:rsidR="001B76B2" w:rsidRDefault="00C01291">
      <w:pPr>
        <w:pStyle w:val="Author"/>
      </w:pPr>
      <w:r>
        <w:t>Amy Cook</w:t>
      </w:r>
    </w:p>
    <w:p w:rsidR="001B76B2" w:rsidRDefault="00C01291" w:rsidP="00C9304A">
      <w:pPr>
        <w:pStyle w:val="Author"/>
      </w:pPr>
      <w:r>
        <w:t>May 17, 2016</w:t>
      </w:r>
    </w:p>
    <w:p w:rsidR="001B76B2" w:rsidRDefault="00C01291" w:rsidP="00C9304A">
      <w:pPr>
        <w:pStyle w:val="Heading1"/>
      </w:pPr>
      <w:bookmarkStart w:id="0" w:name="r-markdown"/>
      <w:bookmarkEnd w:id="0"/>
      <w:r>
        <w:t>R Markdown</w:t>
      </w:r>
    </w:p>
    <w:p w:rsidR="001B76B2" w:rsidRDefault="00C01291" w:rsidP="00012BC3">
      <w:pPr>
        <w:pStyle w:val="FirstParagraph"/>
      </w:pPr>
      <w:r>
        <w:t xml:space="preserve">This is an R Markdown document. </w:t>
      </w:r>
      <w:r w:rsidRPr="00650C53">
        <w:t>Markdown</w:t>
      </w:r>
      <w:r>
        <w:t xml:space="preserve">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1B76B2" w:rsidRDefault="00C01291" w:rsidP="00650C5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</w:t>
      </w:r>
      <w:r w:rsidRPr="00650C53">
        <w:t>document</w:t>
      </w:r>
      <w:r>
        <w:t xml:space="preserve"> will be generated that includes both content as well as the output of any embedded R code chunks within the document. You can embed an R code chunk like this:</w:t>
      </w:r>
    </w:p>
    <w:p w:rsidR="001B76B2" w:rsidRDefault="00C01291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1B76B2" w:rsidRDefault="00C0129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B76B2" w:rsidRDefault="00C01291">
      <w:pPr>
        <w:pStyle w:val="Heading2"/>
      </w:pPr>
      <w:bookmarkStart w:id="1" w:name="including-plots"/>
      <w:bookmarkEnd w:id="1"/>
      <w:r>
        <w:t>Including Plots</w:t>
      </w:r>
    </w:p>
    <w:p w:rsidR="001B76B2" w:rsidRDefault="00C01291">
      <w:pPr>
        <w:pStyle w:val="FirstParagraph"/>
      </w:pPr>
      <w:r>
        <w:t>You can also embed plots, for example:</w:t>
      </w:r>
    </w:p>
    <w:p w:rsidR="001B76B2" w:rsidRDefault="00C01291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B2" w:rsidRDefault="00C01291" w:rsidP="00C9304A">
      <w:pPr>
        <w:pStyle w:val="Heading5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Style w:val="TableSimple3"/>
        <w:tblW w:w="0" w:type="pct"/>
        <w:tblInd w:w="0" w:type="dxa"/>
        <w:tblLook w:val="07E0" w:firstRow="1" w:lastRow="1" w:firstColumn="1" w:lastColumn="1" w:noHBand="1" w:noVBand="1"/>
      </w:tblPr>
      <w:tblGrid>
        <w:gridCol w:w="762"/>
        <w:gridCol w:w="553"/>
      </w:tblGrid>
      <w:tr w:rsidR="000D1923" w:rsidTr="000D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proofErr w:type="spellStart"/>
            <w:r>
              <w:t>dist</w:t>
            </w:r>
            <w:proofErr w:type="spellEnd"/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2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4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22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16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18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26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34</w:t>
            </w:r>
          </w:p>
        </w:tc>
      </w:tr>
      <w:tr w:rsidR="000D1923" w:rsidTr="000D1923"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0D1923" w:rsidRDefault="000D1923">
            <w:pPr>
              <w:pStyle w:val="Compact"/>
              <w:jc w:val="right"/>
            </w:pPr>
            <w:r>
              <w:t>17</w:t>
            </w:r>
          </w:p>
        </w:tc>
      </w:tr>
    </w:tbl>
    <w:p w:rsidR="000D1923" w:rsidRPr="000D1923" w:rsidRDefault="000D1923" w:rsidP="000D1923">
      <w:pPr>
        <w:pStyle w:val="BodyText"/>
      </w:pPr>
      <w:bookmarkStart w:id="2" w:name="_GoBack"/>
      <w:bookmarkEnd w:id="2"/>
    </w:p>
    <w:sectPr w:rsidR="000D1923" w:rsidRPr="000D19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0DB" w:rsidRDefault="00A140DB">
      <w:pPr>
        <w:spacing w:after="0"/>
      </w:pPr>
      <w:r>
        <w:separator/>
      </w:r>
    </w:p>
  </w:endnote>
  <w:endnote w:type="continuationSeparator" w:id="0">
    <w:p w:rsidR="00A140DB" w:rsidRDefault="00A140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0DB" w:rsidRDefault="00A140DB">
      <w:r>
        <w:separator/>
      </w:r>
    </w:p>
  </w:footnote>
  <w:footnote w:type="continuationSeparator" w:id="0">
    <w:p w:rsidR="00A140DB" w:rsidRDefault="00A14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10AF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340C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7DDCC6C"/>
    <w:multiLevelType w:val="multilevel"/>
    <w:tmpl w:val="54E2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2BC3"/>
    <w:rsid w:val="000D1923"/>
    <w:rsid w:val="001B76B2"/>
    <w:rsid w:val="0024139B"/>
    <w:rsid w:val="004E29B3"/>
    <w:rsid w:val="00590D07"/>
    <w:rsid w:val="00650C53"/>
    <w:rsid w:val="00784D58"/>
    <w:rsid w:val="008D3E69"/>
    <w:rsid w:val="008D6863"/>
    <w:rsid w:val="00A140DB"/>
    <w:rsid w:val="00B86B75"/>
    <w:rsid w:val="00BC48D5"/>
    <w:rsid w:val="00C01291"/>
    <w:rsid w:val="00C36279"/>
    <w:rsid w:val="00C930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12BC3"/>
    <w:pPr>
      <w:spacing w:line="36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50C53"/>
    <w:pPr>
      <w:keepNext/>
      <w:keepLines/>
      <w:numPr>
        <w:numId w:val="3"/>
      </w:numPr>
      <w:spacing w:before="480" w:after="0"/>
      <w:outlineLvl w:val="0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0C53"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50C53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 Light" w:eastAsiaTheme="majorEastAsia" w:hAnsi="Calibri Light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0C53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 Light" w:eastAsiaTheme="majorEastAsia" w:hAnsi="Calibri Light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50C53"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 Light" w:eastAsiaTheme="majorEastAsia" w:hAnsi="Calibri Light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50C53"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 Light" w:eastAsiaTheme="majorEastAsia" w:hAnsi="Calibri Light" w:cstheme="majorBidi"/>
      <w:sz w:val="24"/>
    </w:rPr>
  </w:style>
  <w:style w:type="paragraph" w:styleId="Heading7">
    <w:name w:val="heading 7"/>
    <w:basedOn w:val="Normal"/>
    <w:next w:val="Normal"/>
    <w:link w:val="Heading7Char"/>
    <w:rsid w:val="00650C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50C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50C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0C5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50C5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304A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9304A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C9304A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50C53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930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4A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650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Simple3">
    <w:name w:val="Table Simple 3"/>
    <w:basedOn w:val="TableNormal"/>
    <w:unhideWhenUsed/>
    <w:rsid w:val="000D1923"/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12BC3"/>
    <w:pPr>
      <w:spacing w:line="36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50C53"/>
    <w:pPr>
      <w:keepNext/>
      <w:keepLines/>
      <w:numPr>
        <w:numId w:val="3"/>
      </w:numPr>
      <w:spacing w:before="480" w:after="0"/>
      <w:outlineLvl w:val="0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0C53"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 Light" w:eastAsiaTheme="majorEastAsia" w:hAnsi="Calibri Light" w:cstheme="majorBidi"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50C53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 Light" w:eastAsiaTheme="majorEastAsia" w:hAnsi="Calibri Light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50C53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 Light" w:eastAsiaTheme="majorEastAsia" w:hAnsi="Calibri Light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50C53"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 Light" w:eastAsiaTheme="majorEastAsia" w:hAnsi="Calibri Light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50C53"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 Light" w:eastAsiaTheme="majorEastAsia" w:hAnsi="Calibri Light" w:cstheme="majorBidi"/>
      <w:sz w:val="24"/>
    </w:rPr>
  </w:style>
  <w:style w:type="paragraph" w:styleId="Heading7">
    <w:name w:val="heading 7"/>
    <w:basedOn w:val="Normal"/>
    <w:next w:val="Normal"/>
    <w:link w:val="Heading7Char"/>
    <w:rsid w:val="00650C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50C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50C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0C5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50C5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304A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9304A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C9304A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50C53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930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4A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650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0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Simple3">
    <w:name w:val="Table Simple 3"/>
    <w:basedOn w:val="TableNormal"/>
    <w:unhideWhenUsed/>
    <w:rsid w:val="000D1923"/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61711467.dotm</Template>
  <TotalTime>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Mystyles</vt:lpstr>
    </vt:vector>
  </TitlesOfParts>
  <Company>QUT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Mystyles</dc:title>
  <dc:creator>Amy Cook</dc:creator>
  <cp:lastModifiedBy>Amy Cook</cp:lastModifiedBy>
  <cp:revision>5</cp:revision>
  <dcterms:created xsi:type="dcterms:W3CDTF">2016-05-17T05:13:00Z</dcterms:created>
  <dcterms:modified xsi:type="dcterms:W3CDTF">2016-05-17T07:40:00Z</dcterms:modified>
</cp:coreProperties>
</file>